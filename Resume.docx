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931"/>
        <w:tblW w:w="11040" w:type="dxa"/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263"/>
        <w:gridCol w:w="1968"/>
        <w:gridCol w:w="8562"/>
        <w:gridCol w:w="247"/>
      </w:tblGrid>
      <w:tr w:rsidR="0083582B" w:rsidRPr="00C8511B" w:rsidTr="0083582B">
        <w:trPr>
          <w:trHeight w:val="796"/>
        </w:trPr>
        <w:tc>
          <w:tcPr>
            <w:tcW w:w="2231" w:type="dxa"/>
            <w:gridSpan w:val="2"/>
          </w:tcPr>
          <w:p w:rsidR="002D27C7" w:rsidRPr="00C8511B" w:rsidRDefault="002D27C7" w:rsidP="00C8511B">
            <w:pPr>
              <w:rPr>
                <w:rFonts w:ascii="Cambria" w:hAnsi="Cambria"/>
                <w:sz w:val="20"/>
              </w:rPr>
            </w:pPr>
          </w:p>
        </w:tc>
        <w:tc>
          <w:tcPr>
            <w:tcW w:w="8809" w:type="dxa"/>
            <w:gridSpan w:val="2"/>
          </w:tcPr>
          <w:p w:rsidR="002D27C7" w:rsidRPr="00C8511B" w:rsidRDefault="002D27C7" w:rsidP="00C8511B">
            <w:pPr>
              <w:pStyle w:val="Title"/>
              <w:rPr>
                <w:rFonts w:ascii="Cambria" w:hAnsi="Cambria"/>
                <w:sz w:val="24"/>
              </w:rPr>
            </w:pPr>
            <w:r w:rsidRPr="00C8511B">
              <w:rPr>
                <w:rFonts w:ascii="Cambria" w:hAnsi="Cambria"/>
                <w:sz w:val="24"/>
              </w:rPr>
              <w:t>Guanzhou “Joe” Xu</w:t>
            </w:r>
          </w:p>
          <w:p w:rsidR="002D27C7" w:rsidRPr="00C8511B" w:rsidRDefault="002D27C7" w:rsidP="00C8511B">
            <w:pPr>
              <w:pStyle w:val="ContactInformation"/>
              <w:rPr>
                <w:rFonts w:ascii="Cambria" w:hAnsi="Cambria"/>
                <w:sz w:val="20"/>
              </w:rPr>
            </w:pPr>
            <w:r w:rsidRPr="00C8511B">
              <w:rPr>
                <w:rFonts w:ascii="Cambria" w:hAnsi="Cambria"/>
                <w:sz w:val="20"/>
              </w:rPr>
              <w:t>Alpharetta, GA – (480)570-5798 – gxu2@crimson.ua.edu - http://joexu22.github.io/</w:t>
            </w:r>
          </w:p>
        </w:tc>
      </w:tr>
      <w:tr w:rsidR="0083582B" w:rsidRPr="00C8511B" w:rsidTr="0083582B">
        <w:trPr>
          <w:gridBefore w:val="1"/>
          <w:gridAfter w:val="1"/>
          <w:wBefore w:w="263" w:type="dxa"/>
          <w:wAfter w:w="247" w:type="dxa"/>
          <w:trHeight w:val="667"/>
        </w:trPr>
        <w:tc>
          <w:tcPr>
            <w:tcW w:w="1968" w:type="dxa"/>
          </w:tcPr>
          <w:p w:rsidR="002D27C7" w:rsidRPr="0083582B" w:rsidRDefault="0083582B" w:rsidP="00C8511B">
            <w:pPr>
              <w:pStyle w:val="Heading1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Objective</w:t>
            </w:r>
          </w:p>
        </w:tc>
        <w:tc>
          <w:tcPr>
            <w:tcW w:w="8562" w:type="dxa"/>
          </w:tcPr>
          <w:p w:rsidR="002D27C7" w:rsidRPr="00C8511B" w:rsidRDefault="002D27C7" w:rsidP="003A535A">
            <w:pPr>
              <w:rPr>
                <w:rFonts w:ascii="Cambria" w:hAnsi="Cambria"/>
                <w:sz w:val="20"/>
              </w:rPr>
            </w:pPr>
            <w:r w:rsidRPr="00C8511B">
              <w:rPr>
                <w:rFonts w:ascii="Cambria" w:hAnsi="Cambria"/>
                <w:sz w:val="20"/>
              </w:rPr>
              <w:t xml:space="preserve">Seeking an entry level position as a programmer/developer to </w:t>
            </w:r>
            <w:r w:rsidR="003A535A">
              <w:rPr>
                <w:rFonts w:ascii="Cambria" w:hAnsi="Cambria"/>
                <w:sz w:val="20"/>
              </w:rPr>
              <w:t xml:space="preserve">further my career in a professional </w:t>
            </w:r>
            <w:r w:rsidRPr="00C8511B">
              <w:rPr>
                <w:rFonts w:ascii="Cambria" w:hAnsi="Cambria"/>
                <w:sz w:val="20"/>
              </w:rPr>
              <w:t>industry</w:t>
            </w:r>
          </w:p>
        </w:tc>
      </w:tr>
      <w:tr w:rsidR="0083582B" w:rsidRPr="00C8511B" w:rsidTr="0083582B">
        <w:trPr>
          <w:gridBefore w:val="1"/>
          <w:gridAfter w:val="1"/>
          <w:wBefore w:w="263" w:type="dxa"/>
          <w:wAfter w:w="247" w:type="dxa"/>
          <w:trHeight w:val="1600"/>
        </w:trPr>
        <w:tc>
          <w:tcPr>
            <w:tcW w:w="1968" w:type="dxa"/>
          </w:tcPr>
          <w:p w:rsidR="002D27C7" w:rsidRPr="00C8511B" w:rsidRDefault="002D27C7" w:rsidP="00C8511B">
            <w:pPr>
              <w:pStyle w:val="Heading1"/>
              <w:rPr>
                <w:rFonts w:ascii="Cambria" w:hAnsi="Cambria"/>
                <w:sz w:val="22"/>
              </w:rPr>
            </w:pPr>
            <w:r w:rsidRPr="0083582B">
              <w:rPr>
                <w:rFonts w:ascii="Cambria" w:hAnsi="Cambria"/>
                <w:sz w:val="22"/>
              </w:rPr>
              <w:t>Education</w:t>
            </w:r>
          </w:p>
        </w:tc>
        <w:tc>
          <w:tcPr>
            <w:tcW w:w="8562" w:type="dxa"/>
          </w:tcPr>
          <w:p w:rsidR="002D27C7" w:rsidRPr="00C8511B" w:rsidRDefault="002D27C7" w:rsidP="00C8511B">
            <w:pPr>
              <w:pStyle w:val="Heading1"/>
              <w:spacing w:after="0"/>
              <w:rPr>
                <w:rFonts w:ascii="Cambria" w:hAnsi="Cambria"/>
                <w:b w:val="0"/>
                <w:sz w:val="20"/>
              </w:rPr>
            </w:pPr>
            <w:r w:rsidRPr="00C8511B">
              <w:rPr>
                <w:rFonts w:ascii="Cambria" w:hAnsi="Cambria"/>
                <w:sz w:val="20"/>
              </w:rPr>
              <w:t xml:space="preserve">Bachelor of Science in Computer Science, </w:t>
            </w:r>
            <w:r w:rsidRPr="00C8511B">
              <w:rPr>
                <w:rFonts w:ascii="Cambria" w:hAnsi="Cambria"/>
                <w:b w:val="0"/>
                <w:sz w:val="20"/>
              </w:rPr>
              <w:t>May 2017</w:t>
            </w:r>
          </w:p>
          <w:p w:rsidR="002D27C7" w:rsidRPr="00C8511B" w:rsidRDefault="002D27C7" w:rsidP="00C8511B">
            <w:pPr>
              <w:pStyle w:val="Heading1"/>
              <w:spacing w:after="0"/>
              <w:rPr>
                <w:rFonts w:ascii="Cambria" w:eastAsiaTheme="minorEastAsia" w:hAnsi="Cambria"/>
                <w:b w:val="0"/>
                <w:sz w:val="22"/>
              </w:rPr>
            </w:pPr>
            <w:r w:rsidRPr="00C8511B">
              <w:rPr>
                <w:rFonts w:ascii="Cambria" w:hAnsi="Cambria"/>
                <w:b w:val="0"/>
                <w:sz w:val="20"/>
              </w:rPr>
              <w:t>The University of Alabama, Tuscaloosa, AL</w:t>
            </w:r>
          </w:p>
          <w:p w:rsidR="002D27C7" w:rsidRPr="00C8511B" w:rsidRDefault="002D27C7" w:rsidP="00C8511B">
            <w:pPr>
              <w:spacing w:after="0"/>
              <w:rPr>
                <w:rFonts w:ascii="Cambria" w:hAnsi="Cambria"/>
                <w:sz w:val="20"/>
              </w:rPr>
            </w:pPr>
            <w:r w:rsidRPr="00C8511B">
              <w:rPr>
                <w:rFonts w:ascii="Cambria" w:hAnsi="Cambria"/>
                <w:sz w:val="20"/>
              </w:rPr>
              <w:t>Cumulative GPA:3.55/4.00</w:t>
            </w:r>
          </w:p>
          <w:p w:rsidR="002D27C7" w:rsidRPr="00C8511B" w:rsidRDefault="002D27C7" w:rsidP="00C8511B">
            <w:pPr>
              <w:spacing w:after="0"/>
              <w:rPr>
                <w:rFonts w:ascii="Cambria" w:hAnsi="Cambria"/>
                <w:sz w:val="20"/>
              </w:rPr>
            </w:pPr>
            <w:r w:rsidRPr="00C8511B">
              <w:rPr>
                <w:rFonts w:ascii="Cambria" w:hAnsi="Cambria"/>
                <w:sz w:val="20"/>
              </w:rPr>
              <w:t>Honors College</w:t>
            </w:r>
          </w:p>
          <w:p w:rsidR="002D27C7" w:rsidRPr="00C8511B" w:rsidRDefault="002D27C7" w:rsidP="00C8511B">
            <w:pPr>
              <w:spacing w:after="0"/>
              <w:rPr>
                <w:rFonts w:ascii="Cambria" w:hAnsi="Cambria"/>
                <w:sz w:val="20"/>
              </w:rPr>
            </w:pPr>
            <w:r w:rsidRPr="00C8511B">
              <w:rPr>
                <w:rFonts w:ascii="Cambria" w:hAnsi="Cambria"/>
                <w:sz w:val="20"/>
              </w:rPr>
              <w:t>National Merit Scholar</w:t>
            </w:r>
          </w:p>
        </w:tc>
      </w:tr>
      <w:tr w:rsidR="0083582B" w:rsidRPr="00C8511B" w:rsidTr="0083582B">
        <w:trPr>
          <w:gridBefore w:val="1"/>
          <w:gridAfter w:val="1"/>
          <w:wBefore w:w="263" w:type="dxa"/>
          <w:wAfter w:w="247" w:type="dxa"/>
          <w:trHeight w:val="1312"/>
        </w:trPr>
        <w:tc>
          <w:tcPr>
            <w:tcW w:w="1968" w:type="dxa"/>
          </w:tcPr>
          <w:p w:rsidR="002D27C7" w:rsidRPr="00C8511B" w:rsidRDefault="002D27C7" w:rsidP="00C8511B">
            <w:pPr>
              <w:pStyle w:val="Heading1"/>
              <w:rPr>
                <w:rFonts w:ascii="Cambria" w:hAnsi="Cambria"/>
                <w:sz w:val="22"/>
              </w:rPr>
            </w:pPr>
            <w:r w:rsidRPr="0083582B">
              <w:rPr>
                <w:rFonts w:ascii="Cambria" w:hAnsi="Cambria"/>
                <w:sz w:val="22"/>
              </w:rPr>
              <w:t>Skills</w:t>
            </w:r>
          </w:p>
        </w:tc>
        <w:tc>
          <w:tcPr>
            <w:tcW w:w="8562" w:type="dxa"/>
          </w:tcPr>
          <w:p w:rsidR="002D27C7" w:rsidRPr="00C8511B" w:rsidRDefault="002D27C7" w:rsidP="00C8511B">
            <w:pPr>
              <w:pStyle w:val="Heading1"/>
              <w:spacing w:after="0"/>
              <w:rPr>
                <w:rFonts w:ascii="Cambria" w:hAnsi="Cambria"/>
                <w:b w:val="0"/>
                <w:sz w:val="20"/>
              </w:rPr>
            </w:pPr>
            <w:r w:rsidRPr="00C8511B">
              <w:rPr>
                <w:rFonts w:ascii="Cambria" w:hAnsi="Cambria"/>
                <w:b w:val="0"/>
                <w:sz w:val="20"/>
              </w:rPr>
              <w:t>Python, C, Java, Scheme, VHDL</w:t>
            </w:r>
          </w:p>
          <w:p w:rsidR="002D27C7" w:rsidRPr="00C8511B" w:rsidRDefault="002D27C7" w:rsidP="00C8511B">
            <w:pPr>
              <w:spacing w:after="0"/>
              <w:rPr>
                <w:rFonts w:ascii="Cambria" w:hAnsi="Cambria"/>
                <w:sz w:val="20"/>
              </w:rPr>
            </w:pPr>
            <w:r w:rsidRPr="00C8511B">
              <w:rPr>
                <w:rFonts w:ascii="Cambria" w:hAnsi="Cambria"/>
                <w:sz w:val="20"/>
              </w:rPr>
              <w:t>Coursework in Microcomputers, Database, Operating Systems, Programming Languages, Computer Security, and Software Engineering</w:t>
            </w:r>
          </w:p>
          <w:p w:rsidR="002D27C7" w:rsidRPr="00C8511B" w:rsidRDefault="002D27C7" w:rsidP="00C8511B">
            <w:pPr>
              <w:spacing w:after="0"/>
              <w:rPr>
                <w:rFonts w:ascii="Cambria" w:hAnsi="Cambria"/>
                <w:sz w:val="20"/>
              </w:rPr>
            </w:pPr>
            <w:r w:rsidRPr="00C8511B">
              <w:rPr>
                <w:rFonts w:ascii="Cambria" w:hAnsi="Cambria"/>
                <w:sz w:val="20"/>
              </w:rPr>
              <w:t>Fluent in Chinese</w:t>
            </w:r>
          </w:p>
        </w:tc>
      </w:tr>
      <w:tr w:rsidR="0083582B" w:rsidRPr="00C8511B" w:rsidTr="0083582B">
        <w:trPr>
          <w:gridBefore w:val="1"/>
          <w:gridAfter w:val="1"/>
          <w:wBefore w:w="263" w:type="dxa"/>
          <w:wAfter w:w="247" w:type="dxa"/>
          <w:trHeight w:val="5362"/>
        </w:trPr>
        <w:tc>
          <w:tcPr>
            <w:tcW w:w="1968" w:type="dxa"/>
          </w:tcPr>
          <w:p w:rsidR="002D27C7" w:rsidRPr="00C8511B" w:rsidRDefault="002D27C7" w:rsidP="00C8511B">
            <w:pPr>
              <w:pStyle w:val="Heading1"/>
              <w:rPr>
                <w:rFonts w:ascii="Cambria" w:hAnsi="Cambria"/>
                <w:sz w:val="20"/>
              </w:rPr>
            </w:pPr>
            <w:r w:rsidRPr="00C8511B">
              <w:rPr>
                <w:rFonts w:ascii="Cambria" w:hAnsi="Cambria"/>
                <w:sz w:val="20"/>
              </w:rPr>
              <w:t xml:space="preserve">Work </w:t>
            </w:r>
            <w:r w:rsidRPr="0083582B">
              <w:rPr>
                <w:rFonts w:ascii="Cambria" w:hAnsi="Cambria"/>
                <w:sz w:val="22"/>
              </w:rPr>
              <w:t>Experience</w:t>
            </w:r>
          </w:p>
        </w:tc>
        <w:tc>
          <w:tcPr>
            <w:tcW w:w="8562" w:type="dxa"/>
          </w:tcPr>
          <w:p w:rsidR="00CE7055" w:rsidRPr="00C8511B" w:rsidRDefault="002D27C7" w:rsidP="00C8511B">
            <w:pPr>
              <w:pStyle w:val="Heading1"/>
              <w:spacing w:after="0" w:line="240" w:lineRule="auto"/>
              <w:rPr>
                <w:rFonts w:ascii="Cambria" w:hAnsi="Cambria"/>
                <w:sz w:val="20"/>
              </w:rPr>
            </w:pPr>
            <w:r w:rsidRPr="00C8511B">
              <w:rPr>
                <w:rFonts w:ascii="Cambria" w:hAnsi="Cambria"/>
                <w:sz w:val="20"/>
              </w:rPr>
              <w:t>Computer Science Co-op</w:t>
            </w:r>
          </w:p>
          <w:p w:rsidR="002D27C7" w:rsidRPr="00C8511B" w:rsidRDefault="002D27C7" w:rsidP="00C8511B">
            <w:pPr>
              <w:pStyle w:val="Heading1"/>
              <w:spacing w:after="0" w:line="240" w:lineRule="auto"/>
              <w:rPr>
                <w:rFonts w:ascii="Cambria" w:hAnsi="Cambria"/>
                <w:sz w:val="20"/>
              </w:rPr>
            </w:pPr>
            <w:r w:rsidRPr="00C8511B">
              <w:rPr>
                <w:rFonts w:ascii="Cambria" w:hAnsi="Cambria"/>
                <w:b w:val="0"/>
                <w:sz w:val="20"/>
              </w:rPr>
              <w:t>ADTRAN, Inc. at Huntsville, AL</w:t>
            </w:r>
          </w:p>
          <w:p w:rsidR="00CE7055" w:rsidRPr="00C8511B" w:rsidRDefault="00CE7055" w:rsidP="00C8511B">
            <w:pPr>
              <w:pStyle w:val="Heading1"/>
              <w:spacing w:after="0" w:line="240" w:lineRule="auto"/>
              <w:rPr>
                <w:rFonts w:ascii="Cambria" w:hAnsi="Cambria"/>
                <w:b w:val="0"/>
                <w:sz w:val="20"/>
              </w:rPr>
            </w:pPr>
          </w:p>
          <w:p w:rsidR="002D27C7" w:rsidRPr="00C8511B" w:rsidRDefault="002D27C7" w:rsidP="00C8511B">
            <w:pPr>
              <w:pStyle w:val="Heading1"/>
              <w:spacing w:line="240" w:lineRule="auto"/>
              <w:rPr>
                <w:rFonts w:ascii="Cambria" w:hAnsi="Cambria"/>
                <w:b w:val="0"/>
                <w:sz w:val="20"/>
              </w:rPr>
            </w:pPr>
            <w:r w:rsidRPr="00C8511B">
              <w:rPr>
                <w:rFonts w:ascii="Cambria" w:hAnsi="Cambria"/>
                <w:b w:val="0"/>
                <w:sz w:val="20"/>
              </w:rPr>
              <w:t>3rd Term: Software Development Engineer, Summer 2016</w:t>
            </w:r>
          </w:p>
          <w:p w:rsidR="002D27C7" w:rsidRPr="00C8511B" w:rsidRDefault="002D27C7" w:rsidP="00C8511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0"/>
              </w:rPr>
            </w:pPr>
            <w:r w:rsidRPr="00C8511B">
              <w:rPr>
                <w:rFonts w:ascii="Cambria" w:hAnsi="Cambria"/>
                <w:sz w:val="20"/>
              </w:rPr>
              <w:t>Performed pure software development – “Enablement” Software Platform</w:t>
            </w:r>
          </w:p>
          <w:p w:rsidR="002D27C7" w:rsidRPr="00C8511B" w:rsidRDefault="002D27C7" w:rsidP="00C8511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0"/>
              </w:rPr>
            </w:pPr>
            <w:r w:rsidRPr="00C8511B">
              <w:rPr>
                <w:rFonts w:ascii="Cambria" w:hAnsi="Cambria"/>
                <w:sz w:val="20"/>
              </w:rPr>
              <w:t>Evaluated design solutions with team – modeling, trade-off analysis, prioritization, etc.</w:t>
            </w:r>
          </w:p>
          <w:p w:rsidR="002D27C7" w:rsidRPr="00C8511B" w:rsidRDefault="002D27C7" w:rsidP="00C8511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0"/>
              </w:rPr>
            </w:pPr>
            <w:r w:rsidRPr="00C8511B">
              <w:rPr>
                <w:rFonts w:ascii="Cambria" w:hAnsi="Cambria"/>
                <w:sz w:val="20"/>
              </w:rPr>
              <w:t>Directed meetings advocating design solutions</w:t>
            </w:r>
          </w:p>
          <w:p w:rsidR="002D27C7" w:rsidRPr="00C8511B" w:rsidRDefault="002D27C7" w:rsidP="00C8511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mbria" w:hAnsi="Cambria"/>
                <w:sz w:val="20"/>
              </w:rPr>
            </w:pPr>
            <w:r w:rsidRPr="00C8511B">
              <w:rPr>
                <w:rFonts w:ascii="Cambria" w:hAnsi="Cambria"/>
                <w:sz w:val="20"/>
              </w:rPr>
              <w:t>Pushed code now operating in the field</w:t>
            </w:r>
          </w:p>
          <w:p w:rsidR="002D27C7" w:rsidRPr="00C8511B" w:rsidRDefault="002D27C7" w:rsidP="00C8511B">
            <w:pPr>
              <w:pStyle w:val="Heading1"/>
              <w:spacing w:line="240" w:lineRule="auto"/>
              <w:rPr>
                <w:rFonts w:ascii="Cambria" w:hAnsi="Cambria"/>
                <w:b w:val="0"/>
                <w:sz w:val="20"/>
              </w:rPr>
            </w:pPr>
            <w:r w:rsidRPr="00C8511B">
              <w:rPr>
                <w:rFonts w:ascii="Cambria" w:hAnsi="Cambria"/>
                <w:b w:val="0"/>
                <w:sz w:val="20"/>
              </w:rPr>
              <w:t>2</w:t>
            </w:r>
            <w:r w:rsidRPr="00C8511B">
              <w:rPr>
                <w:rFonts w:ascii="Cambria" w:hAnsi="Cambria"/>
                <w:b w:val="0"/>
                <w:sz w:val="20"/>
                <w:vertAlign w:val="superscript"/>
              </w:rPr>
              <w:t xml:space="preserve">nd </w:t>
            </w:r>
            <w:r w:rsidRPr="00C8511B">
              <w:rPr>
                <w:rFonts w:ascii="Cambria" w:hAnsi="Cambria"/>
                <w:b w:val="0"/>
                <w:sz w:val="20"/>
              </w:rPr>
              <w:t>Term: Embedded Software Engineer – Virtualization, Fall 2015</w:t>
            </w:r>
          </w:p>
          <w:p w:rsidR="002D27C7" w:rsidRPr="00C8511B" w:rsidRDefault="002D27C7" w:rsidP="00C8511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mbria" w:hAnsi="Cambria"/>
                <w:sz w:val="20"/>
              </w:rPr>
            </w:pPr>
            <w:r w:rsidRPr="00C8511B">
              <w:rPr>
                <w:rFonts w:ascii="Cambria" w:hAnsi="Cambria"/>
                <w:sz w:val="20"/>
              </w:rPr>
              <w:t>Developed software associated with virtualization of optical/networking technologies</w:t>
            </w:r>
          </w:p>
          <w:p w:rsidR="002D27C7" w:rsidRPr="00C8511B" w:rsidRDefault="002D27C7" w:rsidP="00C8511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mbria" w:hAnsi="Cambria"/>
                <w:sz w:val="20"/>
              </w:rPr>
            </w:pPr>
            <w:r w:rsidRPr="00C8511B">
              <w:rPr>
                <w:rFonts w:ascii="Cambria" w:hAnsi="Cambria"/>
                <w:sz w:val="20"/>
              </w:rPr>
              <w:t>Worked with packaging and code generation software</w:t>
            </w:r>
          </w:p>
          <w:p w:rsidR="002D27C7" w:rsidRPr="00C8511B" w:rsidRDefault="002D27C7" w:rsidP="00C8511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mbria" w:hAnsi="Cambria"/>
                <w:sz w:val="20"/>
              </w:rPr>
            </w:pPr>
            <w:r w:rsidRPr="00C8511B">
              <w:rPr>
                <w:rFonts w:ascii="Cambria" w:hAnsi="Cambria"/>
                <w:sz w:val="20"/>
              </w:rPr>
              <w:t>Maintained and refactored large, legacy code base</w:t>
            </w:r>
          </w:p>
          <w:p w:rsidR="002D27C7" w:rsidRPr="00C8511B" w:rsidRDefault="002D27C7" w:rsidP="00C8511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mbria" w:hAnsi="Cambria"/>
                <w:sz w:val="20"/>
              </w:rPr>
            </w:pPr>
            <w:r w:rsidRPr="00C8511B">
              <w:rPr>
                <w:rFonts w:ascii="Cambria" w:hAnsi="Cambria"/>
                <w:sz w:val="20"/>
              </w:rPr>
              <w:t>Modeled code using IETF standards</w:t>
            </w:r>
          </w:p>
          <w:p w:rsidR="002D27C7" w:rsidRPr="00C8511B" w:rsidRDefault="002D27C7" w:rsidP="00C8511B">
            <w:pPr>
              <w:spacing w:line="240" w:lineRule="auto"/>
              <w:rPr>
                <w:rFonts w:ascii="Cambria" w:hAnsi="Cambria"/>
                <w:sz w:val="20"/>
              </w:rPr>
            </w:pPr>
            <w:r w:rsidRPr="00C8511B">
              <w:rPr>
                <w:rFonts w:ascii="Cambria" w:hAnsi="Cambria"/>
                <w:sz w:val="20"/>
              </w:rPr>
              <w:t>1</w:t>
            </w:r>
            <w:r w:rsidRPr="00C8511B">
              <w:rPr>
                <w:rFonts w:ascii="Cambria" w:hAnsi="Cambria"/>
                <w:sz w:val="20"/>
                <w:vertAlign w:val="superscript"/>
              </w:rPr>
              <w:t>st</w:t>
            </w:r>
            <w:r w:rsidRPr="00C8511B">
              <w:rPr>
                <w:rFonts w:ascii="Cambria" w:hAnsi="Cambria"/>
                <w:sz w:val="20"/>
              </w:rPr>
              <w:t xml:space="preserve"> Term: Design Verification Test (DVT) Engineer. Spring 2015</w:t>
            </w:r>
          </w:p>
          <w:p w:rsidR="002D27C7" w:rsidRPr="00C8511B" w:rsidRDefault="002D27C7" w:rsidP="00C8511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mbria" w:hAnsi="Cambria"/>
                <w:sz w:val="20"/>
              </w:rPr>
            </w:pPr>
            <w:r w:rsidRPr="00C8511B">
              <w:rPr>
                <w:rFonts w:ascii="Cambria" w:hAnsi="Cambria"/>
                <w:sz w:val="20"/>
              </w:rPr>
              <w:t>Participated in Agile work flow within a real professional environment</w:t>
            </w:r>
          </w:p>
          <w:p w:rsidR="002D27C7" w:rsidRPr="00C8511B" w:rsidRDefault="002D27C7" w:rsidP="00C8511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mbria" w:hAnsi="Cambria"/>
                <w:sz w:val="20"/>
              </w:rPr>
            </w:pPr>
            <w:r w:rsidRPr="00C8511B">
              <w:rPr>
                <w:rFonts w:ascii="Cambria" w:hAnsi="Cambria"/>
                <w:sz w:val="20"/>
              </w:rPr>
              <w:t>Troubleshot and maintained network equipment test-beds</w:t>
            </w:r>
          </w:p>
          <w:p w:rsidR="002D27C7" w:rsidRPr="00C8511B" w:rsidRDefault="002D27C7" w:rsidP="00C8511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mbria" w:hAnsi="Cambria"/>
                <w:sz w:val="20"/>
              </w:rPr>
            </w:pPr>
            <w:r w:rsidRPr="00C8511B">
              <w:rPr>
                <w:rFonts w:ascii="Cambria" w:hAnsi="Cambria"/>
                <w:sz w:val="20"/>
              </w:rPr>
              <w:t>Performed extensive unit-testing using industry level software (Selenium, Robot Framework, Pytest)</w:t>
            </w:r>
          </w:p>
          <w:p w:rsidR="002D27C7" w:rsidRPr="00C8511B" w:rsidRDefault="002D27C7" w:rsidP="00C8511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mbria" w:hAnsi="Cambria"/>
                <w:sz w:val="20"/>
              </w:rPr>
            </w:pPr>
            <w:r w:rsidRPr="00C8511B">
              <w:rPr>
                <w:rFonts w:ascii="Cambria" w:hAnsi="Cambria"/>
                <w:sz w:val="20"/>
              </w:rPr>
              <w:t>Conducted independent research and development of utility software</w:t>
            </w:r>
          </w:p>
        </w:tc>
      </w:tr>
      <w:tr w:rsidR="0083582B" w:rsidRPr="00C8511B" w:rsidTr="0083582B">
        <w:trPr>
          <w:gridBefore w:val="1"/>
          <w:gridAfter w:val="1"/>
          <w:wBefore w:w="263" w:type="dxa"/>
          <w:wAfter w:w="247" w:type="dxa"/>
          <w:trHeight w:val="517"/>
        </w:trPr>
        <w:tc>
          <w:tcPr>
            <w:tcW w:w="1968" w:type="dxa"/>
          </w:tcPr>
          <w:p w:rsidR="002D27C7" w:rsidRPr="00C8511B" w:rsidRDefault="002D27C7" w:rsidP="00C8511B">
            <w:pPr>
              <w:pStyle w:val="Heading1"/>
              <w:rPr>
                <w:rFonts w:ascii="Cambria" w:hAnsi="Cambria"/>
                <w:sz w:val="22"/>
              </w:rPr>
            </w:pPr>
            <w:r w:rsidRPr="00C8511B">
              <w:rPr>
                <w:rFonts w:ascii="Cambria" w:hAnsi="Cambria"/>
                <w:sz w:val="22"/>
              </w:rPr>
              <w:t>Activities</w:t>
            </w:r>
          </w:p>
        </w:tc>
        <w:tc>
          <w:tcPr>
            <w:tcW w:w="8562" w:type="dxa"/>
          </w:tcPr>
          <w:p w:rsidR="002D27C7" w:rsidRPr="00C8511B" w:rsidRDefault="002D27C7" w:rsidP="00C8511B">
            <w:pPr>
              <w:spacing w:after="0"/>
              <w:rPr>
                <w:rFonts w:ascii="Cambria" w:hAnsi="Cambria"/>
                <w:sz w:val="20"/>
              </w:rPr>
            </w:pPr>
            <w:r w:rsidRPr="00C8511B">
              <w:rPr>
                <w:rFonts w:ascii="Cambria" w:hAnsi="Cambria"/>
                <w:sz w:val="20"/>
              </w:rPr>
              <w:t>Animal Shelter Volunteer at “The Ark”, Huntsville, AL</w:t>
            </w:r>
          </w:p>
          <w:p w:rsidR="002D27C7" w:rsidRPr="00C8511B" w:rsidRDefault="002D27C7" w:rsidP="00C8511B">
            <w:pPr>
              <w:rPr>
                <w:rFonts w:ascii="Cambria" w:hAnsi="Cambria"/>
                <w:sz w:val="20"/>
              </w:rPr>
            </w:pPr>
            <w:r w:rsidRPr="00C8511B">
              <w:rPr>
                <w:rFonts w:ascii="Cambria" w:hAnsi="Cambria"/>
                <w:sz w:val="20"/>
              </w:rPr>
              <w:t>SOS Brigade (Anime Convention Technician)</w:t>
            </w:r>
          </w:p>
        </w:tc>
      </w:tr>
      <w:tr w:rsidR="0083582B" w:rsidRPr="00C8511B" w:rsidTr="0083582B">
        <w:trPr>
          <w:gridBefore w:val="1"/>
          <w:gridAfter w:val="1"/>
          <w:wBefore w:w="263" w:type="dxa"/>
          <w:wAfter w:w="247" w:type="dxa"/>
          <w:trHeight w:val="16"/>
        </w:trPr>
        <w:tc>
          <w:tcPr>
            <w:tcW w:w="1968" w:type="dxa"/>
          </w:tcPr>
          <w:p w:rsidR="002D27C7" w:rsidRPr="00C8511B" w:rsidRDefault="00E027DF" w:rsidP="00C8511B">
            <w:pPr>
              <w:pStyle w:val="Heading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2"/>
              </w:rPr>
              <w:t>Hobbies</w:t>
            </w:r>
            <w:bookmarkStart w:id="0" w:name="_GoBack"/>
            <w:bookmarkEnd w:id="0"/>
          </w:p>
        </w:tc>
        <w:tc>
          <w:tcPr>
            <w:tcW w:w="8562" w:type="dxa"/>
          </w:tcPr>
          <w:p w:rsidR="002D27C7" w:rsidRPr="00C8511B" w:rsidRDefault="002D27C7" w:rsidP="00C8511B">
            <w:pPr>
              <w:spacing w:after="0"/>
              <w:rPr>
                <w:rFonts w:ascii="Cambria" w:hAnsi="Cambria"/>
                <w:sz w:val="20"/>
              </w:rPr>
            </w:pPr>
            <w:r w:rsidRPr="00C8511B">
              <w:rPr>
                <w:rFonts w:ascii="Cambria" w:hAnsi="Cambria"/>
                <w:sz w:val="20"/>
              </w:rPr>
              <w:t>Sports (</w:t>
            </w:r>
            <w:r w:rsidR="00CE7055" w:rsidRPr="00C8511B">
              <w:rPr>
                <w:rFonts w:ascii="Cambria" w:hAnsi="Cambria"/>
                <w:sz w:val="20"/>
              </w:rPr>
              <w:t xml:space="preserve">Watching </w:t>
            </w:r>
            <w:r w:rsidRPr="00C8511B">
              <w:rPr>
                <w:rFonts w:ascii="Cambria" w:hAnsi="Cambria"/>
                <w:sz w:val="20"/>
              </w:rPr>
              <w:t>Professional Sports)</w:t>
            </w:r>
          </w:p>
          <w:p w:rsidR="00C8511B" w:rsidRPr="00C8511B" w:rsidRDefault="002D27C7" w:rsidP="0083582B">
            <w:pPr>
              <w:rPr>
                <w:rFonts w:ascii="Cambria" w:hAnsi="Cambria"/>
                <w:sz w:val="20"/>
              </w:rPr>
            </w:pPr>
            <w:r w:rsidRPr="00C8511B">
              <w:rPr>
                <w:rFonts w:ascii="Cambria" w:hAnsi="Cambria"/>
                <w:sz w:val="20"/>
              </w:rPr>
              <w:t>Strategy</w:t>
            </w:r>
            <w:r w:rsidR="00CE7055" w:rsidRPr="00C8511B">
              <w:rPr>
                <w:rFonts w:ascii="Cambria" w:hAnsi="Cambria"/>
                <w:sz w:val="20"/>
              </w:rPr>
              <w:t xml:space="preserve"> Cards Games (Hearthstone, MTG</w:t>
            </w:r>
            <w:r w:rsidRPr="00C8511B">
              <w:rPr>
                <w:rFonts w:ascii="Cambria" w:hAnsi="Cambria"/>
                <w:sz w:val="20"/>
              </w:rPr>
              <w:t>, etc.</w:t>
            </w:r>
            <w:r w:rsidR="00C8511B">
              <w:rPr>
                <w:rFonts w:ascii="Cambria" w:hAnsi="Cambria"/>
                <w:sz w:val="20"/>
              </w:rPr>
              <w:t>)</w:t>
            </w:r>
            <w:r w:rsidR="0083582B" w:rsidRPr="00C8511B">
              <w:rPr>
                <w:rFonts w:ascii="Cambria" w:hAnsi="Cambria"/>
                <w:sz w:val="20"/>
              </w:rPr>
              <w:t xml:space="preserve"> </w:t>
            </w:r>
          </w:p>
        </w:tc>
      </w:tr>
    </w:tbl>
    <w:p w:rsidR="00030BCC" w:rsidRPr="00C8511B" w:rsidRDefault="00030BCC" w:rsidP="00C8511B">
      <w:pPr>
        <w:rPr>
          <w:rFonts w:ascii="Cambria" w:hAnsi="Cambria"/>
          <w:sz w:val="20"/>
        </w:rPr>
      </w:pPr>
    </w:p>
    <w:sectPr w:rsidR="00030BCC" w:rsidRPr="00C8511B">
      <w:footerReference w:type="default" r:id="rId8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E5B" w:rsidRDefault="007E6E5B">
      <w:pPr>
        <w:spacing w:after="0" w:line="240" w:lineRule="auto"/>
      </w:pPr>
      <w:r>
        <w:separator/>
      </w:r>
    </w:p>
  </w:endnote>
  <w:endnote w:type="continuationSeparator" w:id="0">
    <w:p w:rsidR="007E6E5B" w:rsidRDefault="007E6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65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Caption w:val="Footer layout table"/>
    </w:tblPr>
    <w:tblGrid>
      <w:gridCol w:w="1500"/>
      <w:gridCol w:w="6539"/>
    </w:tblGrid>
    <w:tr w:rsidR="00030BCC" w:rsidTr="0083582B">
      <w:trPr>
        <w:trHeight w:val="223"/>
      </w:trPr>
      <w:tc>
        <w:tcPr>
          <w:tcW w:w="1500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030BCC" w:rsidRDefault="00CA0B56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83582B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6538" w:type="dxa"/>
          <w:tcBorders>
            <w:top w:val="single" w:sz="4" w:space="0" w:color="7F7F7F" w:themeColor="background1" w:themeShade="7F"/>
          </w:tcBorders>
        </w:tcPr>
        <w:p w:rsidR="00030BCC" w:rsidRDefault="007E6E5B">
          <w:pPr>
            <w:pStyle w:val="Footer"/>
          </w:pPr>
          <w:sdt>
            <w:sdtPr>
              <w:alias w:val="Your Name"/>
              <w:tag w:val=""/>
              <w:id w:val="-1184592690"/>
              <w:placeholder>
                <w:docPart w:val="C2D08543DA334C30930B0EF2644DE96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r w:rsidR="00D4678C">
                <w:t>Guanzhou “Joe” Xu</w:t>
              </w:r>
            </w:sdtContent>
          </w:sdt>
        </w:p>
        <w:p w:rsidR="00030BCC" w:rsidRDefault="007E6E5B">
          <w:pPr>
            <w:pStyle w:val="Footer"/>
          </w:pPr>
          <w:sdt>
            <w:sdtPr>
              <w:alias w:val="Street Address"/>
              <w:tag w:val=""/>
              <w:id w:val="1530058015"/>
              <w:placeholder>
                <w:docPart w:val="52A93A04DF9D45A69766B0A969E303E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D4678C">
                <w:t>Alpharetta, GA</w:t>
              </w:r>
            </w:sdtContent>
          </w:sdt>
          <w:r w:rsidR="00CA0B56">
            <w:t xml:space="preserve"> – </w:t>
          </w:r>
          <w:sdt>
            <w:sdtPr>
              <w:alias w:val="Telephone"/>
              <w:tag w:val=""/>
              <w:id w:val="-145366429"/>
              <w:placeholder>
                <w:docPart w:val="8608EC691DA4449D822BB7351C599DEE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r w:rsidR="00D4678C">
                <w:t>(480)570-5798</w:t>
              </w:r>
            </w:sdtContent>
          </w:sdt>
          <w:r w:rsidR="00CA0B56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1383B431A9C04D17AABB0750E6F53EFE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D4678C">
                <w:t>gxu2@crimson.ua.edu - http://joexu22.github.io/</w:t>
              </w:r>
            </w:sdtContent>
          </w:sdt>
        </w:p>
      </w:tc>
    </w:tr>
  </w:tbl>
  <w:p w:rsidR="00030BCC" w:rsidRDefault="00030B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E5B" w:rsidRDefault="007E6E5B">
      <w:pPr>
        <w:spacing w:after="0" w:line="240" w:lineRule="auto"/>
      </w:pPr>
      <w:r>
        <w:separator/>
      </w:r>
    </w:p>
  </w:footnote>
  <w:footnote w:type="continuationSeparator" w:id="0">
    <w:p w:rsidR="007E6E5B" w:rsidRDefault="007E6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B1301"/>
    <w:multiLevelType w:val="hybridMultilevel"/>
    <w:tmpl w:val="9A902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1413D2"/>
    <w:multiLevelType w:val="hybridMultilevel"/>
    <w:tmpl w:val="42960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8C"/>
    <w:rsid w:val="00030BCC"/>
    <w:rsid w:val="002D27C7"/>
    <w:rsid w:val="003A535A"/>
    <w:rsid w:val="0047570F"/>
    <w:rsid w:val="00616EBD"/>
    <w:rsid w:val="007B617C"/>
    <w:rsid w:val="007C4575"/>
    <w:rsid w:val="007E6E5B"/>
    <w:rsid w:val="00802BAF"/>
    <w:rsid w:val="0083582B"/>
    <w:rsid w:val="00854CBF"/>
    <w:rsid w:val="00AC63DB"/>
    <w:rsid w:val="00B02B1A"/>
    <w:rsid w:val="00C8511B"/>
    <w:rsid w:val="00CA0B56"/>
    <w:rsid w:val="00CE7055"/>
    <w:rsid w:val="00D07A4A"/>
    <w:rsid w:val="00D4678C"/>
    <w:rsid w:val="00E027DF"/>
    <w:rsid w:val="00FD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7763C"/>
  <w15:chartTrackingRefBased/>
  <w15:docId w15:val="{646F919F-69AD-45DB-8274-28DC8D9B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sz w:val="18"/>
        <w:szCs w:val="1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pPr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F304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F4157" w:themeColor="accent1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spacing w:after="80"/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5F304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paragraph" w:styleId="ListParagraph">
    <w:name w:val="List Paragraph"/>
    <w:basedOn w:val="Normal"/>
    <w:uiPriority w:val="34"/>
    <w:unhideWhenUsed/>
    <w:qFormat/>
    <w:rsid w:val="007B6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bpub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2D08543DA334C30930B0EF2644DE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A3010-DACE-4C31-B276-DE00B5ADEEFB}"/>
      </w:docPartPr>
      <w:docPartBody>
        <w:p w:rsidR="000A1EA1" w:rsidRDefault="000A1EA1">
          <w:pPr>
            <w:pStyle w:val="C2D08543DA334C30930B0EF2644DE96E"/>
          </w:pPr>
          <w:r>
            <w:t>References</w:t>
          </w:r>
        </w:p>
      </w:docPartBody>
    </w:docPart>
    <w:docPart>
      <w:docPartPr>
        <w:name w:val="52A93A04DF9D45A69766B0A969E30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FC701-4B62-45FB-A377-0091C21ED481}"/>
      </w:docPartPr>
      <w:docPartBody>
        <w:p w:rsidR="000A1EA1" w:rsidRDefault="000A1EA1">
          <w:pPr>
            <w:pStyle w:val="52A93A04DF9D45A69766B0A969E303E1"/>
          </w:pPr>
          <w:r>
            <w:t>Contact Information</w:t>
          </w:r>
        </w:p>
      </w:docPartBody>
    </w:docPart>
    <w:docPart>
      <w:docPartPr>
        <w:name w:val="8608EC691DA4449D822BB7351C599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32223-E653-4E6E-98E1-84BE4F3F9466}"/>
      </w:docPartPr>
      <w:docPartBody>
        <w:p w:rsidR="000A1EA1" w:rsidRDefault="004763A6" w:rsidP="004763A6">
          <w:pPr>
            <w:pStyle w:val="8608EC691DA4449D822BB7351C599DEE"/>
          </w:pPr>
          <w:r>
            <w:t>Job Title</w:t>
          </w:r>
        </w:p>
      </w:docPartBody>
    </w:docPart>
    <w:docPart>
      <w:docPartPr>
        <w:name w:val="1383B431A9C04D17AABB0750E6F53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1CAAE-5E8A-4E68-8C5D-A4F00453791D}"/>
      </w:docPartPr>
      <w:docPartBody>
        <w:p w:rsidR="000A1EA1" w:rsidRDefault="004763A6" w:rsidP="004763A6">
          <w:pPr>
            <w:pStyle w:val="1383B431A9C04D17AABB0750E6F53EFE"/>
          </w:pPr>
          <w:r>
            <w:rPr>
              <w:rFonts w:asciiTheme="majorHAnsi" w:hAnsiTheme="majorHAnsi"/>
            </w:rP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A6"/>
    <w:rsid w:val="000A1EA1"/>
    <w:rsid w:val="004763A6"/>
    <w:rsid w:val="004B5FEE"/>
    <w:rsid w:val="00AB08F0"/>
    <w:rsid w:val="00C061AA"/>
    <w:rsid w:val="00D27A07"/>
    <w:rsid w:val="00FE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E9218925294202BB4692DFFDED7EB8">
    <w:name w:val="42E9218925294202BB4692DFFDED7EB8"/>
  </w:style>
  <w:style w:type="paragraph" w:customStyle="1" w:styleId="335E88359E6043B49FC0DF7F2F1371AE">
    <w:name w:val="335E88359E6043B49FC0DF7F2F1371AE"/>
  </w:style>
  <w:style w:type="paragraph" w:customStyle="1" w:styleId="7D1BC5519435424CAC2D64BB99166FD5">
    <w:name w:val="7D1BC5519435424CAC2D64BB99166FD5"/>
  </w:style>
  <w:style w:type="paragraph" w:customStyle="1" w:styleId="09D6407E03F14C42A38567A806E215AC">
    <w:name w:val="09D6407E03F14C42A38567A806E215AC"/>
  </w:style>
  <w:style w:type="paragraph" w:customStyle="1" w:styleId="46162E4B4F844A2E9C9DC161BEB05A84">
    <w:name w:val="46162E4B4F844A2E9C9DC161BEB05A84"/>
  </w:style>
  <w:style w:type="paragraph" w:customStyle="1" w:styleId="DD9411483B4E4C8EB9E632CD4FD777C1">
    <w:name w:val="DD9411483B4E4C8EB9E632CD4FD777C1"/>
  </w:style>
  <w:style w:type="paragraph" w:customStyle="1" w:styleId="8E98F2A7959A445B95FF9DF3F9891F5A">
    <w:name w:val="8E98F2A7959A445B95FF9DF3F9891F5A"/>
  </w:style>
  <w:style w:type="paragraph" w:customStyle="1" w:styleId="CAF76FF08743437D834AE3433CA40F35">
    <w:name w:val="CAF76FF08743437D834AE3433CA40F35"/>
  </w:style>
  <w:style w:type="paragraph" w:customStyle="1" w:styleId="9469DC1D73D148CCA3EB8C2BD7BC9A53">
    <w:name w:val="9469DC1D73D148CCA3EB8C2BD7BC9A53"/>
  </w:style>
  <w:style w:type="paragraph" w:customStyle="1" w:styleId="00E60196944A496E8456BC86B74A74B5">
    <w:name w:val="00E60196944A496E8456BC86B74A74B5"/>
  </w:style>
  <w:style w:type="paragraph" w:customStyle="1" w:styleId="622C8AF9A06746C2B3BCA2048D227CB7">
    <w:name w:val="622C8AF9A06746C2B3BCA2048D227CB7"/>
  </w:style>
  <w:style w:type="paragraph" w:customStyle="1" w:styleId="6A415D2F1B7348D6A6F62511B7149A08">
    <w:name w:val="6A415D2F1B7348D6A6F62511B7149A08"/>
  </w:style>
  <w:style w:type="paragraph" w:customStyle="1" w:styleId="C05F4AB0CD464F589872897469ED260C">
    <w:name w:val="C05F4AB0CD464F589872897469ED260C"/>
  </w:style>
  <w:style w:type="paragraph" w:customStyle="1" w:styleId="D996C3C437054D6F885D5BF6F47E0499">
    <w:name w:val="D996C3C437054D6F885D5BF6F47E0499"/>
  </w:style>
  <w:style w:type="paragraph" w:customStyle="1" w:styleId="0CD9E3C1D97547F2A706D872B8CB32C8">
    <w:name w:val="0CD9E3C1D97547F2A706D872B8CB32C8"/>
  </w:style>
  <w:style w:type="paragraph" w:customStyle="1" w:styleId="C07B47FF48AB49F3AE2F4B70C93D2D23">
    <w:name w:val="C07B47FF48AB49F3AE2F4B70C93D2D23"/>
  </w:style>
  <w:style w:type="paragraph" w:customStyle="1" w:styleId="D5984D0DB6604C3FAB01E733675C863E">
    <w:name w:val="D5984D0DB6604C3FAB01E733675C863E"/>
  </w:style>
  <w:style w:type="paragraph" w:customStyle="1" w:styleId="E88B6D6C758648349D22B84531557592">
    <w:name w:val="E88B6D6C758648349D22B84531557592"/>
  </w:style>
  <w:style w:type="paragraph" w:customStyle="1" w:styleId="74DD41F9AD0E49F89B59AE46500ACE68">
    <w:name w:val="74DD41F9AD0E49F89B59AE46500ACE68"/>
  </w:style>
  <w:style w:type="paragraph" w:customStyle="1" w:styleId="34F35063596349F29018ECBD0AFB06B7">
    <w:name w:val="34F35063596349F29018ECBD0AFB06B7"/>
  </w:style>
  <w:style w:type="paragraph" w:customStyle="1" w:styleId="B80CC310CE8C420CBF33FED697D45D42">
    <w:name w:val="B80CC310CE8C420CBF33FED697D45D42"/>
  </w:style>
  <w:style w:type="paragraph" w:customStyle="1" w:styleId="832434C688C84DA18D9673B3CD9673B0">
    <w:name w:val="832434C688C84DA18D9673B3CD9673B0"/>
  </w:style>
  <w:style w:type="paragraph" w:customStyle="1" w:styleId="20FD3229B28641B1B143E39BB2388723">
    <w:name w:val="20FD3229B28641B1B143E39BB2388723"/>
  </w:style>
  <w:style w:type="paragraph" w:customStyle="1" w:styleId="5791DE6B472C40EDA3B239DB03738D32">
    <w:name w:val="5791DE6B472C40EDA3B239DB03738D32"/>
  </w:style>
  <w:style w:type="paragraph" w:customStyle="1" w:styleId="36F2396F46CF45B5BE7CEA15A2840551">
    <w:name w:val="36F2396F46CF45B5BE7CEA15A2840551"/>
  </w:style>
  <w:style w:type="paragraph" w:customStyle="1" w:styleId="F2D94BB5FCF7400CA3AA31B212B069E4">
    <w:name w:val="F2D94BB5FCF7400CA3AA31B212B069E4"/>
  </w:style>
  <w:style w:type="paragraph" w:customStyle="1" w:styleId="375A1A536BFB4D60880CBCDF0344BACE">
    <w:name w:val="375A1A536BFB4D60880CBCDF0344BACE"/>
  </w:style>
  <w:style w:type="paragraph" w:customStyle="1" w:styleId="C1A7C5B81ADE46C0B38D39050AD3483D">
    <w:name w:val="C1A7C5B81ADE46C0B38D39050AD3483D"/>
  </w:style>
  <w:style w:type="paragraph" w:customStyle="1" w:styleId="E5AD53541FAB460087AE90B99D1C8962">
    <w:name w:val="E5AD53541FAB460087AE90B99D1C8962"/>
  </w:style>
  <w:style w:type="paragraph" w:customStyle="1" w:styleId="C2D08543DA334C30930B0EF2644DE96E">
    <w:name w:val="C2D08543DA334C30930B0EF2644DE96E"/>
  </w:style>
  <w:style w:type="paragraph" w:customStyle="1" w:styleId="7F59DF88D9BC41F4B1E942B8F4C1D8F3">
    <w:name w:val="7F59DF88D9BC41F4B1E942B8F4C1D8F3"/>
  </w:style>
  <w:style w:type="paragraph" w:customStyle="1" w:styleId="52A93A04DF9D45A69766B0A969E303E1">
    <w:name w:val="52A93A04DF9D45A69766B0A969E303E1"/>
  </w:style>
  <w:style w:type="paragraph" w:customStyle="1" w:styleId="C8CC5D3B013546E89C65213A7C17CEA4">
    <w:name w:val="C8CC5D3B013546E89C65213A7C17CEA4"/>
    <w:rsid w:val="004763A6"/>
  </w:style>
  <w:style w:type="paragraph" w:customStyle="1" w:styleId="6D244A51FCA649FDAC2C46B37BDFB043">
    <w:name w:val="6D244A51FCA649FDAC2C46B37BDFB043"/>
    <w:rsid w:val="004763A6"/>
  </w:style>
  <w:style w:type="paragraph" w:customStyle="1" w:styleId="8608EC691DA4449D822BB7351C599DEE">
    <w:name w:val="8608EC691DA4449D822BB7351C599DEE"/>
    <w:rsid w:val="004763A6"/>
  </w:style>
  <w:style w:type="paragraph" w:customStyle="1" w:styleId="1383B431A9C04D17AABB0750E6F53EFE">
    <w:name w:val="1383B431A9C04D17AABB0750E6F53EFE"/>
    <w:rsid w:val="004763A6"/>
  </w:style>
  <w:style w:type="paragraph" w:customStyle="1" w:styleId="13795381354542A1839924EA11607EB9">
    <w:name w:val="13795381354542A1839924EA11607EB9"/>
    <w:rsid w:val="004763A6"/>
  </w:style>
  <w:style w:type="paragraph" w:customStyle="1" w:styleId="51AF3984B8994BD1BA45F5F819B05268">
    <w:name w:val="51AF3984B8994BD1BA45F5F819B05268"/>
    <w:rsid w:val="004763A6"/>
  </w:style>
  <w:style w:type="paragraph" w:customStyle="1" w:styleId="AD995E5027554031BB6AD146C0014E9D">
    <w:name w:val="AD995E5027554031BB6AD146C0014E9D"/>
    <w:rsid w:val="004763A6"/>
  </w:style>
  <w:style w:type="paragraph" w:customStyle="1" w:styleId="F4768E72F3714B6DA088A75E6479F648">
    <w:name w:val="F4768E72F3714B6DA088A75E6479F648"/>
    <w:rsid w:val="004763A6"/>
  </w:style>
  <w:style w:type="paragraph" w:customStyle="1" w:styleId="0EAE431B6ECF4F569B9964E4658F021C">
    <w:name w:val="0EAE431B6ECF4F569B9964E4658F021C"/>
    <w:rsid w:val="004763A6"/>
  </w:style>
  <w:style w:type="paragraph" w:customStyle="1" w:styleId="4863DC5DF575435F8635CBC0BB7DB9CC">
    <w:name w:val="4863DC5DF575435F8635CBC0BB7DB9CC"/>
    <w:rsid w:val="004763A6"/>
  </w:style>
  <w:style w:type="paragraph" w:customStyle="1" w:styleId="166316B661F544E5B08602B33AD1515F">
    <w:name w:val="166316B661F544E5B08602B33AD1515F"/>
    <w:rsid w:val="004763A6"/>
  </w:style>
  <w:style w:type="paragraph" w:customStyle="1" w:styleId="3DF605A98DFA44E1978AA4D555730D81">
    <w:name w:val="3DF605A98DFA44E1978AA4D555730D81"/>
    <w:rsid w:val="004763A6"/>
  </w:style>
  <w:style w:type="paragraph" w:customStyle="1" w:styleId="3CF654090D494B6BB583406ECB71BC4F">
    <w:name w:val="3CF654090D494B6BB583406ECB71BC4F"/>
    <w:rsid w:val="004763A6"/>
  </w:style>
  <w:style w:type="paragraph" w:customStyle="1" w:styleId="BCEEEAC31D8D4613BB3C047D86D1C58C">
    <w:name w:val="BCEEEAC31D8D4613BB3C047D86D1C58C"/>
    <w:rsid w:val="004763A6"/>
  </w:style>
  <w:style w:type="paragraph" w:customStyle="1" w:styleId="C563D0B57448467AB8540D905B6D9363">
    <w:name w:val="C563D0B57448467AB8540D905B6D9363"/>
    <w:rsid w:val="004763A6"/>
  </w:style>
  <w:style w:type="paragraph" w:customStyle="1" w:styleId="A3CD995EAE4A41F9B24A24AB907D3309">
    <w:name w:val="A3CD995EAE4A41F9B24A24AB907D3309"/>
    <w:rsid w:val="004763A6"/>
  </w:style>
  <w:style w:type="paragraph" w:customStyle="1" w:styleId="7EB84F00255F4310A25F7E14AE05698F">
    <w:name w:val="7EB84F00255F4310A25F7E14AE05698F"/>
    <w:rsid w:val="004763A6"/>
  </w:style>
  <w:style w:type="paragraph" w:customStyle="1" w:styleId="6661ABD9DD72470DA3588245476F448C">
    <w:name w:val="6661ABD9DD72470DA3588245476F448C"/>
    <w:rsid w:val="004763A6"/>
  </w:style>
  <w:style w:type="paragraph" w:customStyle="1" w:styleId="E703D083DF73494DA6EBB3EE939E85C1">
    <w:name w:val="E703D083DF73494DA6EBB3EE939E85C1"/>
    <w:rsid w:val="004763A6"/>
  </w:style>
  <w:style w:type="paragraph" w:customStyle="1" w:styleId="1DC7ADB29BF9474D9326B6E198E01C8A">
    <w:name w:val="1DC7ADB29BF9474D9326B6E198E01C8A"/>
    <w:rsid w:val="004763A6"/>
  </w:style>
  <w:style w:type="paragraph" w:customStyle="1" w:styleId="6042F52077AC45BD9C8C4BCF05EB1E85">
    <w:name w:val="6042F52077AC45BD9C8C4BCF05EB1E85"/>
    <w:rsid w:val="004763A6"/>
  </w:style>
  <w:style w:type="paragraph" w:customStyle="1" w:styleId="AC7D5A1A5C644E889EAFEEC2D1CDCB5D">
    <w:name w:val="AC7D5A1A5C644E889EAFEEC2D1CDCB5D"/>
    <w:rsid w:val="004763A6"/>
  </w:style>
  <w:style w:type="paragraph" w:customStyle="1" w:styleId="A8CBE5211E184B1C9509911F17BB3F2D">
    <w:name w:val="A8CBE5211E184B1C9509911F17BB3F2D"/>
    <w:rsid w:val="004763A6"/>
  </w:style>
  <w:style w:type="paragraph" w:customStyle="1" w:styleId="3537CD4BC06D4C729FC1EB4311CC882E">
    <w:name w:val="3537CD4BC06D4C729FC1EB4311CC882E"/>
    <w:rsid w:val="004763A6"/>
  </w:style>
  <w:style w:type="paragraph" w:customStyle="1" w:styleId="F2C53955602C45E7A7D3D27545F779DD">
    <w:name w:val="F2C53955602C45E7A7D3D27545F779DD"/>
    <w:rsid w:val="004763A6"/>
  </w:style>
  <w:style w:type="paragraph" w:customStyle="1" w:styleId="4885DF35DEC548C0BD747D734884A854">
    <w:name w:val="4885DF35DEC548C0BD747D734884A854"/>
    <w:rsid w:val="004763A6"/>
  </w:style>
  <w:style w:type="paragraph" w:customStyle="1" w:styleId="073704D0F074498983FDDBE047BDAC94">
    <w:name w:val="073704D0F074498983FDDBE047BDAC94"/>
    <w:rsid w:val="004763A6"/>
  </w:style>
  <w:style w:type="paragraph" w:customStyle="1" w:styleId="2CE8C28820C34E45AD32D049F753050C">
    <w:name w:val="2CE8C28820C34E45AD32D049F753050C"/>
    <w:rsid w:val="004763A6"/>
  </w:style>
  <w:style w:type="paragraph" w:customStyle="1" w:styleId="9230980C94DD4FF8AE7623068E7FD71E">
    <w:name w:val="9230980C94DD4FF8AE7623068E7FD71E"/>
    <w:rsid w:val="004763A6"/>
  </w:style>
  <w:style w:type="paragraph" w:customStyle="1" w:styleId="E3E11C5C121B4035A33BDBFFA0840F8F">
    <w:name w:val="E3E11C5C121B4035A33BDBFFA0840F8F"/>
    <w:rsid w:val="004763A6"/>
  </w:style>
  <w:style w:type="paragraph" w:customStyle="1" w:styleId="1995178123CE42D8817A3D87227EA8A1">
    <w:name w:val="1995178123CE42D8817A3D87227EA8A1"/>
    <w:rsid w:val="004763A6"/>
  </w:style>
  <w:style w:type="paragraph" w:customStyle="1" w:styleId="3240EA3CF5CA47D5A2933170A866820F">
    <w:name w:val="3240EA3CF5CA47D5A2933170A866820F"/>
    <w:rsid w:val="004763A6"/>
  </w:style>
  <w:style w:type="paragraph" w:customStyle="1" w:styleId="D889057EAA6B49CA93C9560886B1A8DB">
    <w:name w:val="D889057EAA6B49CA93C9560886B1A8DB"/>
    <w:rsid w:val="004763A6"/>
  </w:style>
  <w:style w:type="paragraph" w:customStyle="1" w:styleId="29666F615B3A4D929AFC7D37FCA37171">
    <w:name w:val="29666F615B3A4D929AFC7D37FCA37171"/>
    <w:rsid w:val="004763A6"/>
  </w:style>
  <w:style w:type="paragraph" w:customStyle="1" w:styleId="8DC1DA91DABB4DADB366F4A64A23D70C">
    <w:name w:val="8DC1DA91DABB4DADB366F4A64A23D70C"/>
    <w:rsid w:val="004763A6"/>
  </w:style>
  <w:style w:type="paragraph" w:customStyle="1" w:styleId="D7892FFEF81A4EF7AA164F6FFD070274">
    <w:name w:val="D7892FFEF81A4EF7AA164F6FFD070274"/>
    <w:rsid w:val="004763A6"/>
  </w:style>
  <w:style w:type="paragraph" w:customStyle="1" w:styleId="315A9C64BDC44EA5BBFBB43E7BE9FCB6">
    <w:name w:val="315A9C64BDC44EA5BBFBB43E7BE9FCB6"/>
    <w:rsid w:val="004763A6"/>
  </w:style>
  <w:style w:type="paragraph" w:customStyle="1" w:styleId="8B030CE3E86B4DAAA425D9780527E96A">
    <w:name w:val="8B030CE3E86B4DAAA425D9780527E96A"/>
    <w:rsid w:val="004763A6"/>
  </w:style>
  <w:style w:type="paragraph" w:customStyle="1" w:styleId="0E65694013F044D998B428FFB3325A0B">
    <w:name w:val="0E65694013F044D998B428FFB3325A0B"/>
    <w:rsid w:val="004763A6"/>
  </w:style>
  <w:style w:type="paragraph" w:customStyle="1" w:styleId="C58DE7189AE74DDCA6D21DA9221CB08F">
    <w:name w:val="C58DE7189AE74DDCA6D21DA9221CB08F"/>
    <w:rsid w:val="004763A6"/>
  </w:style>
  <w:style w:type="paragraph" w:customStyle="1" w:styleId="2E9C5C54143A4FFB8B71A175A8AD8672">
    <w:name w:val="2E9C5C54143A4FFB8B71A175A8AD8672"/>
    <w:rsid w:val="004763A6"/>
  </w:style>
  <w:style w:type="paragraph" w:customStyle="1" w:styleId="F84B178585AF4096BDA31860C59EBF12">
    <w:name w:val="F84B178585AF4096BDA31860C59EBF12"/>
    <w:rsid w:val="004763A6"/>
  </w:style>
  <w:style w:type="paragraph" w:customStyle="1" w:styleId="1362E67DAC4046BDBA5C36719BBDEB85">
    <w:name w:val="1362E67DAC4046BDBA5C36719BBDEB85"/>
    <w:rsid w:val="004763A6"/>
  </w:style>
  <w:style w:type="paragraph" w:customStyle="1" w:styleId="DE27B953B47F40CFAC8F61BC4FBDB90E">
    <w:name w:val="DE27B953B47F40CFAC8F61BC4FBDB90E"/>
    <w:rsid w:val="004763A6"/>
  </w:style>
  <w:style w:type="paragraph" w:customStyle="1" w:styleId="4FD957C4886F4FA299E75D8F65D193EF">
    <w:name w:val="4FD957C4886F4FA299E75D8F65D193EF"/>
    <w:rsid w:val="004763A6"/>
  </w:style>
  <w:style w:type="paragraph" w:customStyle="1" w:styleId="4A84EEA112FF444FABCFD49B198873A0">
    <w:name w:val="4A84EEA112FF444FABCFD49B198873A0"/>
    <w:rsid w:val="004763A6"/>
  </w:style>
  <w:style w:type="paragraph" w:customStyle="1" w:styleId="3E8E75698D4B4297ADC11F2BBE40B351">
    <w:name w:val="3E8E75698D4B4297ADC11F2BBE40B351"/>
    <w:rsid w:val="004763A6"/>
  </w:style>
  <w:style w:type="paragraph" w:customStyle="1" w:styleId="BB5FC8068E6B4AFD8D350BB66F001640">
    <w:name w:val="BB5FC8068E6B4AFD8D350BB66F001640"/>
    <w:rsid w:val="004763A6"/>
  </w:style>
  <w:style w:type="paragraph" w:customStyle="1" w:styleId="096934A63EB946219EA1F929A46AE1E9">
    <w:name w:val="096934A63EB946219EA1F929A46AE1E9"/>
    <w:rsid w:val="004763A6"/>
  </w:style>
  <w:style w:type="paragraph" w:customStyle="1" w:styleId="60CFEAB061C14019993D6926ED88E722">
    <w:name w:val="60CFEAB061C14019993D6926ED88E722"/>
    <w:rsid w:val="004763A6"/>
  </w:style>
  <w:style w:type="paragraph" w:customStyle="1" w:styleId="93F2D62376FD40FC96ADFFEE6C015BBD">
    <w:name w:val="93F2D62376FD40FC96ADFFEE6C015BBD"/>
    <w:rsid w:val="004763A6"/>
  </w:style>
  <w:style w:type="paragraph" w:customStyle="1" w:styleId="16EC41D45E7548E2A5D0420A94DCF51E">
    <w:name w:val="16EC41D45E7548E2A5D0420A94DCF51E"/>
    <w:rsid w:val="004763A6"/>
  </w:style>
  <w:style w:type="paragraph" w:customStyle="1" w:styleId="840318D31D1348FB80D2DF47BB3707DA">
    <w:name w:val="840318D31D1348FB80D2DF47BB3707DA"/>
    <w:rsid w:val="004763A6"/>
  </w:style>
  <w:style w:type="paragraph" w:customStyle="1" w:styleId="810674ABA4244DAFB181581D6080D747">
    <w:name w:val="810674ABA4244DAFB181581D6080D747"/>
    <w:rsid w:val="004763A6"/>
  </w:style>
  <w:style w:type="paragraph" w:customStyle="1" w:styleId="06B31B9EA07C42EEAABE50679350848F">
    <w:name w:val="06B31B9EA07C42EEAABE50679350848F"/>
    <w:rsid w:val="004763A6"/>
  </w:style>
  <w:style w:type="paragraph" w:customStyle="1" w:styleId="DE5F544D677C47ECBA5EB5716721512B">
    <w:name w:val="DE5F544D677C47ECBA5EB5716721512B"/>
    <w:rsid w:val="004763A6"/>
  </w:style>
  <w:style w:type="paragraph" w:customStyle="1" w:styleId="9B7ABBB560E444179ED2AC8916E78B68">
    <w:name w:val="9B7ABBB560E444179ED2AC8916E78B68"/>
    <w:rsid w:val="004763A6"/>
  </w:style>
  <w:style w:type="paragraph" w:customStyle="1" w:styleId="AA3F6EBB43D0437B84A7F087CD5C555E">
    <w:name w:val="AA3F6EBB43D0437B84A7F087CD5C555E"/>
    <w:rsid w:val="004763A6"/>
  </w:style>
  <w:style w:type="paragraph" w:customStyle="1" w:styleId="79D75B5E760B44D2B5DDE1C2B5F7403A">
    <w:name w:val="79D75B5E760B44D2B5DDE1C2B5F7403A"/>
    <w:rsid w:val="004763A6"/>
  </w:style>
  <w:style w:type="paragraph" w:customStyle="1" w:styleId="545D65435BC840CCB0ABDAD1762FCF6E">
    <w:name w:val="545D65435BC840CCB0ABDAD1762FCF6E"/>
    <w:rsid w:val="004763A6"/>
  </w:style>
  <w:style w:type="paragraph" w:customStyle="1" w:styleId="69554C46F4F64D10AFEB9D3E36B8CE2B">
    <w:name w:val="69554C46F4F64D10AFEB9D3E36B8CE2B"/>
    <w:rsid w:val="004763A6"/>
  </w:style>
  <w:style w:type="paragraph" w:customStyle="1" w:styleId="21C957D9AF414044B0BFD5E5880AFBAA">
    <w:name w:val="21C957D9AF414044B0BFD5E5880AFBAA"/>
    <w:rsid w:val="004763A6"/>
  </w:style>
  <w:style w:type="paragraph" w:customStyle="1" w:styleId="89ECC6DB1B1F49C682309D7CD3CD6BC5">
    <w:name w:val="89ECC6DB1B1F49C682309D7CD3CD6BC5"/>
    <w:rsid w:val="004763A6"/>
  </w:style>
  <w:style w:type="paragraph" w:customStyle="1" w:styleId="654DF95896B24EBEBE0CD47AB7960693">
    <w:name w:val="654DF95896B24EBEBE0CD47AB7960693"/>
    <w:rsid w:val="004763A6"/>
  </w:style>
  <w:style w:type="paragraph" w:customStyle="1" w:styleId="637E736EDE0045B7983D5D855E4E52F0">
    <w:name w:val="637E736EDE0045B7983D5D855E4E52F0"/>
    <w:rsid w:val="004763A6"/>
  </w:style>
  <w:style w:type="paragraph" w:customStyle="1" w:styleId="D93CBB281363441CAA2B187AEACFB3BD">
    <w:name w:val="D93CBB281363441CAA2B187AEACFB3BD"/>
    <w:rsid w:val="004763A6"/>
  </w:style>
  <w:style w:type="paragraph" w:customStyle="1" w:styleId="57F5BD56EE754073B6AB0457479E60E3">
    <w:name w:val="57F5BD56EE754073B6AB0457479E60E3"/>
    <w:rsid w:val="004763A6"/>
  </w:style>
  <w:style w:type="paragraph" w:customStyle="1" w:styleId="C2A4807A5A3743FD80321E702654F9E1">
    <w:name w:val="C2A4807A5A3743FD80321E702654F9E1"/>
    <w:rsid w:val="004763A6"/>
  </w:style>
  <w:style w:type="paragraph" w:customStyle="1" w:styleId="F695EF689FF94BDD89AB8CD959E9DA41">
    <w:name w:val="F695EF689FF94BDD89AB8CD959E9DA41"/>
    <w:rsid w:val="004763A6"/>
  </w:style>
  <w:style w:type="paragraph" w:customStyle="1" w:styleId="90E295C5A1874ACEBD47EE12D778C9CC">
    <w:name w:val="90E295C5A1874ACEBD47EE12D778C9CC"/>
    <w:rsid w:val="004763A6"/>
  </w:style>
  <w:style w:type="paragraph" w:customStyle="1" w:styleId="5E707CC41A6E465498A24B00380483AF">
    <w:name w:val="5E707CC41A6E465498A24B00380483AF"/>
    <w:rsid w:val="004763A6"/>
  </w:style>
  <w:style w:type="paragraph" w:customStyle="1" w:styleId="4B38CADB8DF64DD9A26D93D49B9716BF">
    <w:name w:val="4B38CADB8DF64DD9A26D93D49B9716BF"/>
    <w:rsid w:val="004763A6"/>
  </w:style>
  <w:style w:type="paragraph" w:customStyle="1" w:styleId="8BDE9406E70B403C9D60F818688807E3">
    <w:name w:val="8BDE9406E70B403C9D60F818688807E3"/>
    <w:rsid w:val="004763A6"/>
  </w:style>
  <w:style w:type="paragraph" w:customStyle="1" w:styleId="9CA5B053604C4C9B8658D52AEFB4B014">
    <w:name w:val="9CA5B053604C4C9B8658D52AEFB4B014"/>
    <w:rsid w:val="004763A6"/>
  </w:style>
  <w:style w:type="paragraph" w:customStyle="1" w:styleId="6BD8CEBA941241F8B43771D03E1DAEF4">
    <w:name w:val="6BD8CEBA941241F8B43771D03E1DAEF4"/>
    <w:rsid w:val="004763A6"/>
  </w:style>
  <w:style w:type="paragraph" w:customStyle="1" w:styleId="D0C31EA34D93474CB98274CCD0A4788B">
    <w:name w:val="D0C31EA34D93474CB98274CCD0A4788B"/>
    <w:rsid w:val="004763A6"/>
  </w:style>
  <w:style w:type="paragraph" w:customStyle="1" w:styleId="F84371A407624F398050BE67065C430E">
    <w:name w:val="F84371A407624F398050BE67065C430E"/>
    <w:rsid w:val="004763A6"/>
  </w:style>
  <w:style w:type="paragraph" w:customStyle="1" w:styleId="603F4CA9AA9344668B5E550DD002A86B">
    <w:name w:val="603F4CA9AA9344668B5E550DD002A86B"/>
    <w:rsid w:val="004763A6"/>
  </w:style>
  <w:style w:type="paragraph" w:customStyle="1" w:styleId="E03076B1D53449A4BBAB7A6E8BFD973F">
    <w:name w:val="E03076B1D53449A4BBAB7A6E8BFD973F"/>
    <w:rsid w:val="004763A6"/>
  </w:style>
  <w:style w:type="paragraph" w:customStyle="1" w:styleId="B08B3D1533B44529A0640ACF53034131">
    <w:name w:val="B08B3D1533B44529A0640ACF53034131"/>
    <w:rsid w:val="004763A6"/>
  </w:style>
  <w:style w:type="paragraph" w:customStyle="1" w:styleId="4E454A8751864FC586862ADA6CFB014C">
    <w:name w:val="4E454A8751864FC586862ADA6CFB014C"/>
    <w:rsid w:val="004763A6"/>
  </w:style>
  <w:style w:type="paragraph" w:customStyle="1" w:styleId="4B51212EC71D4016AC7A262788E507CC">
    <w:name w:val="4B51212EC71D4016AC7A262788E507CC"/>
    <w:rsid w:val="004763A6"/>
  </w:style>
  <w:style w:type="paragraph" w:customStyle="1" w:styleId="1D1052EB02894C40BE9263FC0F6AD918">
    <w:name w:val="1D1052EB02894C40BE9263FC0F6AD918"/>
    <w:rsid w:val="004763A6"/>
  </w:style>
  <w:style w:type="paragraph" w:customStyle="1" w:styleId="F9C52DE904974115A2482286CE25F04E">
    <w:name w:val="F9C52DE904974115A2482286CE25F04E"/>
    <w:rsid w:val="004763A6"/>
  </w:style>
  <w:style w:type="paragraph" w:customStyle="1" w:styleId="20FA798945C84D85AF42F99750988D78">
    <w:name w:val="20FA798945C84D85AF42F99750988D78"/>
    <w:rsid w:val="004763A6"/>
  </w:style>
  <w:style w:type="paragraph" w:customStyle="1" w:styleId="8E3C42A20ACC44F9BE75D7742B7500B8">
    <w:name w:val="8E3C42A20ACC44F9BE75D7742B7500B8"/>
    <w:rsid w:val="004763A6"/>
  </w:style>
  <w:style w:type="paragraph" w:customStyle="1" w:styleId="47AC916F139F422DA13D7C4A49F3876C">
    <w:name w:val="47AC916F139F422DA13D7C4A49F3876C"/>
    <w:rsid w:val="004763A6"/>
  </w:style>
  <w:style w:type="paragraph" w:customStyle="1" w:styleId="604E4A17BAAC420BBE0E0E8EB1B4FEFF">
    <w:name w:val="604E4A17BAAC420BBE0E0E8EB1B4FEFF"/>
    <w:rsid w:val="004763A6"/>
  </w:style>
  <w:style w:type="paragraph" w:customStyle="1" w:styleId="95BCE2BE4F23484AB7B9099E5E4A3D02">
    <w:name w:val="95BCE2BE4F23484AB7B9099E5E4A3D02"/>
    <w:rsid w:val="004763A6"/>
  </w:style>
  <w:style w:type="paragraph" w:customStyle="1" w:styleId="4B482D86790C4B348621D3E658D2C739">
    <w:name w:val="4B482D86790C4B348621D3E658D2C739"/>
    <w:rsid w:val="004763A6"/>
  </w:style>
  <w:style w:type="paragraph" w:customStyle="1" w:styleId="E8D14A52067B41C5BA6D140C45B8773E">
    <w:name w:val="E8D14A52067B41C5BA6D140C45B8773E"/>
    <w:rsid w:val="004763A6"/>
  </w:style>
  <w:style w:type="paragraph" w:customStyle="1" w:styleId="72D18CEF29D04AF587CB37560832765A">
    <w:name w:val="72D18CEF29D04AF587CB37560832765A"/>
    <w:rsid w:val="004763A6"/>
  </w:style>
  <w:style w:type="paragraph" w:customStyle="1" w:styleId="5C6AEA54E08C452DAB59A12FE160E119">
    <w:name w:val="5C6AEA54E08C452DAB59A12FE160E119"/>
    <w:rsid w:val="004763A6"/>
  </w:style>
  <w:style w:type="paragraph" w:customStyle="1" w:styleId="A11B66EA02704D4492C8D11C3E90F268">
    <w:name w:val="A11B66EA02704D4492C8D11C3E90F268"/>
    <w:rsid w:val="004763A6"/>
  </w:style>
  <w:style w:type="paragraph" w:customStyle="1" w:styleId="A48CDB8A9A0B42C69FEEBB04015E9817">
    <w:name w:val="A48CDB8A9A0B42C69FEEBB04015E9817"/>
    <w:rsid w:val="004763A6"/>
  </w:style>
  <w:style w:type="paragraph" w:customStyle="1" w:styleId="D3101CBEE475456A88B7333E0C9BF6F4">
    <w:name w:val="D3101CBEE475456A88B7333E0C9BF6F4"/>
    <w:rsid w:val="004763A6"/>
  </w:style>
  <w:style w:type="paragraph" w:customStyle="1" w:styleId="9E54AE90D5694C91A14D24A669C58B77">
    <w:name w:val="9E54AE90D5694C91A14D24A669C58B77"/>
    <w:rsid w:val="004763A6"/>
  </w:style>
  <w:style w:type="paragraph" w:customStyle="1" w:styleId="8E433137CAEF4A549202A98287D07117">
    <w:name w:val="8E433137CAEF4A549202A98287D07117"/>
    <w:rsid w:val="004763A6"/>
  </w:style>
  <w:style w:type="paragraph" w:customStyle="1" w:styleId="4FAE752E302244E68C70CEADC8650CC4">
    <w:name w:val="4FAE752E302244E68C70CEADC8650CC4"/>
    <w:rsid w:val="004763A6"/>
  </w:style>
  <w:style w:type="paragraph" w:customStyle="1" w:styleId="11BB85BE51BD4E5FAAEBEFDABA6B25EA">
    <w:name w:val="11BB85BE51BD4E5FAAEBEFDABA6B25EA"/>
    <w:rsid w:val="004763A6"/>
  </w:style>
  <w:style w:type="paragraph" w:customStyle="1" w:styleId="0D90CD8CAC7749E392BCB906FC6DAD5B">
    <w:name w:val="0D90CD8CAC7749E392BCB906FC6DAD5B"/>
    <w:rsid w:val="004763A6"/>
  </w:style>
  <w:style w:type="paragraph" w:customStyle="1" w:styleId="1C659BF9B53A4708A15EFFF3B5DD84C7">
    <w:name w:val="1C659BF9B53A4708A15EFFF3B5DD84C7"/>
    <w:rsid w:val="004763A6"/>
  </w:style>
  <w:style w:type="paragraph" w:customStyle="1" w:styleId="54676696937B487C8B9B01ED64C21CCA">
    <w:name w:val="54676696937B487C8B9B01ED64C21CCA"/>
    <w:rsid w:val="004763A6"/>
  </w:style>
  <w:style w:type="paragraph" w:customStyle="1" w:styleId="7BE59294AC7642BB8EA2A2D976104F0C">
    <w:name w:val="7BE59294AC7642BB8EA2A2D976104F0C"/>
    <w:rsid w:val="004763A6"/>
  </w:style>
  <w:style w:type="paragraph" w:customStyle="1" w:styleId="99854038DBFC4543AC9A832F1AF44B7D">
    <w:name w:val="99854038DBFC4543AC9A832F1AF44B7D"/>
    <w:rsid w:val="004763A6"/>
  </w:style>
  <w:style w:type="paragraph" w:customStyle="1" w:styleId="441F9A9307244B0CA12E4062B5DEBFA7">
    <w:name w:val="441F9A9307244B0CA12E4062B5DEBFA7"/>
    <w:rsid w:val="004763A6"/>
  </w:style>
  <w:style w:type="paragraph" w:customStyle="1" w:styleId="B0F81733B0A7458DAA82F1EEEAFB9BCA">
    <w:name w:val="B0F81733B0A7458DAA82F1EEEAFB9BCA"/>
    <w:rsid w:val="004763A6"/>
  </w:style>
  <w:style w:type="paragraph" w:customStyle="1" w:styleId="900B1594C4184A5ABBD1B9D922AD2432">
    <w:name w:val="900B1594C4184A5ABBD1B9D922AD2432"/>
    <w:rsid w:val="004763A6"/>
  </w:style>
  <w:style w:type="paragraph" w:customStyle="1" w:styleId="9758267438B1412E9F47CFDB1897B08A">
    <w:name w:val="9758267438B1412E9F47CFDB1897B08A"/>
    <w:rsid w:val="004763A6"/>
  </w:style>
  <w:style w:type="paragraph" w:customStyle="1" w:styleId="279680220FFB4FB4A7DA366973C30174">
    <w:name w:val="279680220FFB4FB4A7DA366973C30174"/>
    <w:rsid w:val="004763A6"/>
  </w:style>
  <w:style w:type="paragraph" w:customStyle="1" w:styleId="12AE3CB9DB664F0FBEF9CD8D04409A18">
    <w:name w:val="12AE3CB9DB664F0FBEF9CD8D04409A18"/>
    <w:rsid w:val="004763A6"/>
  </w:style>
  <w:style w:type="paragraph" w:customStyle="1" w:styleId="6426536367C94B4892E642B4B9EF2FBE">
    <w:name w:val="6426536367C94B4892E642B4B9EF2FBE"/>
    <w:rsid w:val="004763A6"/>
  </w:style>
  <w:style w:type="paragraph" w:customStyle="1" w:styleId="4DFDCF39845640DFB532F126674EC246">
    <w:name w:val="4DFDCF39845640DFB532F126674EC246"/>
    <w:rsid w:val="00D27A07"/>
  </w:style>
  <w:style w:type="paragraph" w:customStyle="1" w:styleId="AF722EED3F144669A4C396441F02BD24">
    <w:name w:val="AF722EED3F144669A4C396441F02BD24"/>
    <w:rsid w:val="00D27A07"/>
  </w:style>
  <w:style w:type="paragraph" w:customStyle="1" w:styleId="D4EB3B5ACD994F828056253ECB190271">
    <w:name w:val="D4EB3B5ACD994F828056253ECB190271"/>
    <w:rsid w:val="00D27A07"/>
  </w:style>
  <w:style w:type="paragraph" w:customStyle="1" w:styleId="21D9A783EE474EEDAF8C3C88E43169A7">
    <w:name w:val="21D9A783EE474EEDAF8C3C88E43169A7"/>
    <w:rsid w:val="00D27A07"/>
  </w:style>
  <w:style w:type="paragraph" w:customStyle="1" w:styleId="7DAF32587F1C4E51ADD524739758E40E">
    <w:name w:val="7DAF32587F1C4E51ADD524739758E40E"/>
    <w:rsid w:val="00D27A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Alpharetta, GA</CompanyAddress>
  <CompanyPhone>(480)570-5798</CompanyPhone>
  <CompanyFax>gxu2@crimson.ua.edu - http://joexu22.github.io/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</Template>
  <TotalTime>23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Guanzhou “Joe” Xu</dc:creator>
  <cp:keywords/>
  <dc:description/>
  <cp:lastModifiedBy>Windows User</cp:lastModifiedBy>
  <cp:revision>7</cp:revision>
  <cp:lastPrinted>2016-09-20T19:34:00Z</cp:lastPrinted>
  <dcterms:created xsi:type="dcterms:W3CDTF">2016-09-20T19:04:00Z</dcterms:created>
  <dcterms:modified xsi:type="dcterms:W3CDTF">2016-09-20T19:36:00Z</dcterms:modified>
</cp:coreProperties>
</file>